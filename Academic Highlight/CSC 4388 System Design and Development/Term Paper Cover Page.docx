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498842612"/>
        <w:placeholder>
          <w:docPart w:val="28674F7AD6CF4328B06FC11F185476E9"/>
        </w:placeholder>
      </w:sdtPr>
      <w:sdtEndPr>
        <w:rPr>
          <w:sz w:val="24"/>
          <w:szCs w:val="20"/>
        </w:rPr>
      </w:sdtEndPr>
      <w:sdtContent>
        <w:p w:rsidR="00CC6ADA" w:rsidRDefault="00CC6ADA" w:rsidP="00C2688C">
          <w:pPr>
            <w:rPr>
              <w:sz w:val="28"/>
              <w:szCs w:val="28"/>
            </w:rPr>
          </w:pPr>
          <w:r w:rsidRPr="00BE4D0E">
            <w:rPr>
              <w:sz w:val="28"/>
              <w:szCs w:val="28"/>
            </w:rPr>
            <w:t>Dr. Elva Jones</w:t>
          </w:r>
          <w:bookmarkStart w:id="0" w:name="_GoBack"/>
          <w:bookmarkEnd w:id="0"/>
        </w:p>
        <w:p w:rsidR="00BE4D0E" w:rsidRPr="00BE4D0E" w:rsidRDefault="00394C00" w:rsidP="00C2688C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CSC 4388</w:t>
          </w:r>
        </w:p>
        <w:sdt>
          <w:sdtPr>
            <w:rPr>
              <w:sz w:val="28"/>
              <w:szCs w:val="28"/>
            </w:rPr>
            <w:id w:val="498842609"/>
            <w:placeholder>
              <w:docPart w:val="CBC52FA933D74D9A9717BDB80C2769BF"/>
            </w:placeholder>
          </w:sdtPr>
          <w:sdtContent>
            <w:p w:rsidR="00CC6ADA" w:rsidRPr="00BE4D0E" w:rsidRDefault="00394C00" w:rsidP="00CC6ADA">
              <w:pPr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January 30, 2017</w:t>
              </w:r>
            </w:p>
          </w:sdtContent>
        </w:sdt>
        <w:p w:rsidR="00606210" w:rsidRDefault="001B4194" w:rsidP="00C2688C"/>
      </w:sdtContent>
    </w:sdt>
    <w:sdt>
      <w:sdtPr>
        <w:rPr>
          <w:sz w:val="56"/>
          <w:szCs w:val="56"/>
        </w:rPr>
        <w:id w:val="498842613"/>
        <w:placeholder>
          <w:docPart w:val="28674F7AD6CF4328B06FC11F185476E9"/>
        </w:placeholder>
      </w:sdtPr>
      <w:sdtEndPr>
        <w:rPr>
          <w:sz w:val="52"/>
          <w:szCs w:val="52"/>
        </w:rPr>
      </w:sdtEndPr>
      <w:sdtContent>
        <w:p w:rsidR="00606210" w:rsidRPr="00394C00" w:rsidRDefault="00A11B6F" w:rsidP="00606210">
          <w:pPr>
            <w:pStyle w:val="Heading1"/>
            <w:rPr>
              <w:sz w:val="52"/>
              <w:szCs w:val="52"/>
            </w:rPr>
          </w:pPr>
          <w:r w:rsidRPr="00394C00">
            <w:rPr>
              <w:sz w:val="52"/>
              <w:szCs w:val="52"/>
            </w:rPr>
            <w:t>Term PAPER: Data Distrbution</w:t>
          </w:r>
        </w:p>
      </w:sdtContent>
    </w:sdt>
    <w:p w:rsidR="00D22CB9" w:rsidRPr="00394C00" w:rsidRDefault="00606210" w:rsidP="00606210">
      <w:pPr>
        <w:pStyle w:val="Heading2"/>
        <w:rPr>
          <w:sz w:val="52"/>
          <w:szCs w:val="52"/>
        </w:rPr>
      </w:pPr>
      <w:r w:rsidRPr="00394C00">
        <w:rPr>
          <w:sz w:val="52"/>
          <w:szCs w:val="52"/>
        </w:rPr>
        <w:t>by</w:t>
      </w:r>
    </w:p>
    <w:sdt>
      <w:sdtPr>
        <w:rPr>
          <w:sz w:val="52"/>
          <w:szCs w:val="52"/>
        </w:rPr>
        <w:id w:val="498842614"/>
        <w:placeholder>
          <w:docPart w:val="28674F7AD6CF4328B06FC11F185476E9"/>
        </w:placeholder>
      </w:sdtPr>
      <w:sdtEndPr/>
      <w:sdtContent>
        <w:p w:rsidR="00606210" w:rsidRPr="00394C00" w:rsidRDefault="00A11B6F" w:rsidP="00606210">
          <w:pPr>
            <w:pStyle w:val="Heading2"/>
            <w:rPr>
              <w:sz w:val="52"/>
              <w:szCs w:val="52"/>
            </w:rPr>
          </w:pPr>
          <w:r w:rsidRPr="00394C00">
            <w:rPr>
              <w:sz w:val="52"/>
              <w:szCs w:val="52"/>
            </w:rPr>
            <w:t>Derrick Murphy</w:t>
          </w:r>
        </w:p>
      </w:sdtContent>
    </w:sdt>
    <w:p w:rsidR="00CD2595" w:rsidRPr="00606210" w:rsidRDefault="00CD2595" w:rsidP="00CC6ADA">
      <w:pPr>
        <w:pStyle w:val="ChapterName"/>
        <w:jc w:val="left"/>
      </w:pPr>
    </w:p>
    <w:sectPr w:rsidR="00CD2595" w:rsidRPr="00606210" w:rsidSect="00606210">
      <w:headerReference w:type="default" r:id="rId8"/>
      <w:pgSz w:w="12240" w:h="15840" w:code="1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194" w:rsidRDefault="001B4194">
      <w:r>
        <w:separator/>
      </w:r>
    </w:p>
  </w:endnote>
  <w:endnote w:type="continuationSeparator" w:id="0">
    <w:p w:rsidR="001B4194" w:rsidRDefault="001B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194" w:rsidRDefault="001B4194">
      <w:r>
        <w:separator/>
      </w:r>
    </w:p>
  </w:footnote>
  <w:footnote w:type="continuationSeparator" w:id="0">
    <w:p w:rsidR="001B4194" w:rsidRDefault="001B41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CB9" w:rsidRDefault="001B4194" w:rsidP="00CD2595">
    <w:pPr>
      <w:pStyle w:val="Header"/>
      <w:jc w:val="right"/>
      <w:rPr>
        <w:rStyle w:val="PageNumber"/>
      </w:rPr>
    </w:pPr>
    <w:sdt>
      <w:sdtPr>
        <w:id w:val="498842618"/>
        <w:placeholder>
          <w:docPart w:val="1BD0B05103CD4DAC975B92AAD593220B"/>
        </w:placeholder>
      </w:sdtPr>
      <w:sdtEndPr/>
      <w:sdtContent>
        <w:r w:rsidR="0051754F">
          <w:t>Author’s Last Name</w:t>
        </w:r>
      </w:sdtContent>
    </w:sdt>
    <w:r w:rsidR="00D22CB9">
      <w:t xml:space="preserve"> / </w:t>
    </w:r>
    <w:sdt>
      <w:sdtPr>
        <w:id w:val="498842620"/>
        <w:placeholder>
          <w:docPart w:val="1BD0B05103CD4DAC975B92AAD593220B"/>
        </w:placeholder>
      </w:sdtPr>
      <w:sdtEndPr/>
      <w:sdtContent>
        <w:r w:rsidR="0051754F">
          <w:t>1-2 Words from Title</w:t>
        </w:r>
      </w:sdtContent>
    </w:sdt>
    <w:r w:rsidR="00D22CB9">
      <w:t xml:space="preserve"> / </w:t>
    </w:r>
    <w:r w:rsidR="002206F1">
      <w:rPr>
        <w:rStyle w:val="PageNumber"/>
      </w:rPr>
      <w:fldChar w:fldCharType="begin"/>
    </w:r>
    <w:r w:rsidR="00D22CB9">
      <w:rPr>
        <w:rStyle w:val="PageNumber"/>
      </w:rPr>
      <w:instrText xml:space="preserve"> PAGE </w:instrText>
    </w:r>
    <w:r w:rsidR="002206F1">
      <w:rPr>
        <w:rStyle w:val="PageNumber"/>
      </w:rPr>
      <w:fldChar w:fldCharType="separate"/>
    </w:r>
    <w:r w:rsidR="00CC6ADA">
      <w:rPr>
        <w:rStyle w:val="PageNumber"/>
        <w:noProof/>
      </w:rPr>
      <w:t>2</w:t>
    </w:r>
    <w:r w:rsidR="002206F1">
      <w:rPr>
        <w:rStyle w:val="PageNumber"/>
      </w:rPr>
      <w:fldChar w:fldCharType="end"/>
    </w:r>
  </w:p>
  <w:p w:rsidR="00D22CB9" w:rsidRDefault="00D22CB9" w:rsidP="00CD259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1B6F"/>
    <w:rsid w:val="001B17D3"/>
    <w:rsid w:val="001B4194"/>
    <w:rsid w:val="002206F1"/>
    <w:rsid w:val="00242F8A"/>
    <w:rsid w:val="002D4CFF"/>
    <w:rsid w:val="00394C00"/>
    <w:rsid w:val="0051754F"/>
    <w:rsid w:val="00570C70"/>
    <w:rsid w:val="00606210"/>
    <w:rsid w:val="007C4416"/>
    <w:rsid w:val="007F306C"/>
    <w:rsid w:val="00891CB1"/>
    <w:rsid w:val="00A11B6F"/>
    <w:rsid w:val="00AD0509"/>
    <w:rsid w:val="00BE4D0E"/>
    <w:rsid w:val="00C2688C"/>
    <w:rsid w:val="00C36C28"/>
    <w:rsid w:val="00CC1F4F"/>
    <w:rsid w:val="00CC6ADA"/>
    <w:rsid w:val="00CD2595"/>
    <w:rsid w:val="00D22CB9"/>
    <w:rsid w:val="00DD7651"/>
    <w:rsid w:val="00EA6DC2"/>
    <w:rsid w:val="00F4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239310"/>
  <w15:docId w15:val="{B019E3E2-305F-4E67-84BC-13C61E7B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06210"/>
    <w:pPr>
      <w:tabs>
        <w:tab w:val="left" w:pos="360"/>
        <w:tab w:val="right" w:pos="936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D22CB9"/>
    <w:pPr>
      <w:keepNext/>
      <w:spacing w:before="4320" w:line="480" w:lineRule="auto"/>
      <w:jc w:val="center"/>
      <w:outlineLvl w:val="0"/>
    </w:pPr>
    <w:rPr>
      <w:rFonts w:cs="Arial"/>
      <w:bCs/>
      <w:caps/>
      <w:kern w:val="32"/>
      <w:szCs w:val="24"/>
    </w:rPr>
  </w:style>
  <w:style w:type="paragraph" w:styleId="Heading2">
    <w:name w:val="heading 2"/>
    <w:basedOn w:val="Normal"/>
    <w:next w:val="Normal"/>
    <w:qFormat/>
    <w:rsid w:val="00CC1F4F"/>
    <w:pPr>
      <w:keepNext/>
      <w:spacing w:line="480" w:lineRule="auto"/>
      <w:jc w:val="center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BodyText"/>
    <w:next w:val="Normal"/>
    <w:qFormat/>
    <w:rsid w:val="007C4416"/>
    <w:pPr>
      <w:spacing w:before="960" w:after="240"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6210"/>
    <w:pPr>
      <w:spacing w:line="480" w:lineRule="auto"/>
    </w:pPr>
  </w:style>
  <w:style w:type="paragraph" w:styleId="Header">
    <w:name w:val="head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paragraph" w:styleId="Footer">
    <w:name w:val="footer"/>
    <w:basedOn w:val="Normal"/>
    <w:rsid w:val="00CD2595"/>
    <w:pPr>
      <w:tabs>
        <w:tab w:val="clear" w:pos="360"/>
        <w:tab w:val="clear" w:pos="9360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2595"/>
  </w:style>
  <w:style w:type="paragraph" w:customStyle="1" w:styleId="ChapterName">
    <w:name w:val="Chapter Name"/>
    <w:basedOn w:val="Heading3"/>
    <w:rsid w:val="007C4416"/>
  </w:style>
  <w:style w:type="character" w:styleId="PlaceholderText">
    <w:name w:val="Placeholder Text"/>
    <w:basedOn w:val="DefaultParagraphFont"/>
    <w:uiPriority w:val="99"/>
    <w:semiHidden/>
    <w:rsid w:val="0051754F"/>
    <w:rPr>
      <w:color w:val="808080"/>
    </w:rPr>
  </w:style>
  <w:style w:type="paragraph" w:styleId="BalloonText">
    <w:name w:val="Balloon Text"/>
    <w:basedOn w:val="Normal"/>
    <w:link w:val="BalloonTextChar"/>
    <w:rsid w:val="005175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75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CC6A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m95_000\AppData\Roaming\Microsoft\Templates\Book%20manuscrip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BD0B05103CD4DAC975B92AAD5932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E1FF0-2C56-420A-B7BD-48DA16CAED2C}"/>
      </w:docPartPr>
      <w:docPartBody>
        <w:p w:rsidR="00000000" w:rsidRDefault="00EF5D94">
          <w:pPr>
            <w:pStyle w:val="1BD0B05103CD4DAC975B92AAD593220B"/>
          </w:pPr>
          <w:r>
            <w:t>Your Name</w:t>
          </w:r>
        </w:p>
      </w:docPartBody>
    </w:docPart>
    <w:docPart>
      <w:docPartPr>
        <w:name w:val="28674F7AD6CF4328B06FC11F18547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68647-0AE0-4C0A-8501-1921A5AE691C}"/>
      </w:docPartPr>
      <w:docPartBody>
        <w:p w:rsidR="00000000" w:rsidRDefault="00EF5D94">
          <w:pPr>
            <w:pStyle w:val="28674F7AD6CF4328B06FC11F185476E9"/>
          </w:pPr>
          <w:r w:rsidRPr="007F7C2F">
            <w:rPr>
              <w:rStyle w:val="PlaceholderText"/>
            </w:rPr>
            <w:t>Click here to enter text.</w:t>
          </w:r>
        </w:p>
      </w:docPartBody>
    </w:docPart>
    <w:docPart>
      <w:docPartPr>
        <w:name w:val="CBC52FA933D74D9A9717BDB80C27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A43CC-DCF0-4527-AC9A-BED5D93869CC}"/>
      </w:docPartPr>
      <w:docPartBody>
        <w:p w:rsidR="00000000" w:rsidRDefault="00E66059" w:rsidP="00E66059">
          <w:pPr>
            <w:pStyle w:val="CBC52FA933D74D9A9717BDB80C2769BF"/>
          </w:pPr>
          <w:r w:rsidRPr="007F7C2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59"/>
    <w:rsid w:val="00E66059"/>
    <w:rsid w:val="00EF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D0B05103CD4DAC975B92AAD593220B">
    <w:name w:val="1BD0B05103CD4DAC975B92AAD593220B"/>
  </w:style>
  <w:style w:type="paragraph" w:customStyle="1" w:styleId="64132B4627B642049DDFB9FB28D1BC9E">
    <w:name w:val="64132B4627B642049DDFB9FB28D1BC9E"/>
  </w:style>
  <w:style w:type="character" w:styleId="PlaceholderText">
    <w:name w:val="Placeholder Text"/>
    <w:basedOn w:val="DefaultParagraphFont"/>
    <w:uiPriority w:val="99"/>
    <w:semiHidden/>
    <w:rsid w:val="00E66059"/>
    <w:rPr>
      <w:color w:val="808080"/>
    </w:rPr>
  </w:style>
  <w:style w:type="paragraph" w:customStyle="1" w:styleId="28674F7AD6CF4328B06FC11F185476E9">
    <w:name w:val="28674F7AD6CF4328B06FC11F185476E9"/>
  </w:style>
  <w:style w:type="paragraph" w:customStyle="1" w:styleId="CBC52FA933D74D9A9717BDB80C2769BF">
    <w:name w:val="CBC52FA933D74D9A9717BDB80C2769BF"/>
    <w:rsid w:val="00E660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B418-7755-4861-BBA3-782A4EF434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A8303A-8C21-4843-AACB-C572B9E5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 manuscript</Template>
  <TotalTime>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manuscript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manuscript</dc:title>
  <dc:creator>Murph .</dc:creator>
  <cp:keywords/>
  <cp:lastModifiedBy>Murph .</cp:lastModifiedBy>
  <cp:revision>1</cp:revision>
  <dcterms:created xsi:type="dcterms:W3CDTF">2017-01-30T18:39:00Z</dcterms:created>
  <dcterms:modified xsi:type="dcterms:W3CDTF">2017-01-30T18:45:00Z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TC102635299990</vt:lpwstr>
  </property>
</Properties>
</file>